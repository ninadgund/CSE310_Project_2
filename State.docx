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568B" w14:textId="35E0DDCC" w:rsidR="00EC4719" w:rsidRDefault="00EC4719" w:rsidP="008D2CAB">
      <w:pPr>
        <w:pStyle w:val="Title"/>
      </w:pPr>
      <w:r>
        <w:t xml:space="preserve">Project </w:t>
      </w:r>
      <w:r w:rsidR="008B0D68">
        <w:t>state</w:t>
      </w:r>
    </w:p>
    <w:p w14:paraId="25AD5E84" w14:textId="5E407B06" w:rsidR="007571E8" w:rsidRDefault="008D2CAB" w:rsidP="007571E8">
      <w:pPr>
        <w:pStyle w:val="Title"/>
      </w:pPr>
      <w:r>
        <w:t xml:space="preserve">CSE </w:t>
      </w:r>
      <w:r w:rsidR="00D67D23">
        <w:t>3</w:t>
      </w:r>
      <w:r>
        <w:t xml:space="preserve">10 : </w:t>
      </w:r>
      <w:r w:rsidR="00D67D23">
        <w:t xml:space="preserve">Project </w:t>
      </w:r>
      <w:r w:rsidR="000549A8">
        <w:t>2</w:t>
      </w:r>
      <w:r w:rsidR="00EC4719">
        <w:t xml:space="preserve"> </w:t>
      </w:r>
      <w:r w:rsidR="007571E8">
        <w:t>–</w:t>
      </w:r>
      <w:r>
        <w:t xml:space="preserve"> </w:t>
      </w:r>
      <w:r w:rsidR="000549A8">
        <w:t>Milestone</w:t>
      </w:r>
    </w:p>
    <w:p w14:paraId="6A24897D" w14:textId="77777777" w:rsidR="007571E8" w:rsidRDefault="007571E8" w:rsidP="00CA01CA">
      <w:pPr>
        <w:pStyle w:val="Title"/>
        <w:spacing w:line="276" w:lineRule="auto"/>
        <w:rPr>
          <w:b w:val="0"/>
          <w:bCs/>
        </w:rPr>
      </w:pPr>
      <w:r>
        <w:rPr>
          <w:b w:val="0"/>
          <w:bCs/>
        </w:rPr>
        <w:t>Ninad Bharat Gund</w:t>
      </w:r>
    </w:p>
    <w:p w14:paraId="7625CB20" w14:textId="0C711AF9" w:rsidR="007571E8" w:rsidRPr="007571E8" w:rsidRDefault="007571E8" w:rsidP="00CA01CA">
      <w:pPr>
        <w:pStyle w:val="Title"/>
        <w:spacing w:line="276" w:lineRule="auto"/>
      </w:pPr>
      <w:r>
        <w:rPr>
          <w:b w:val="0"/>
          <w:bCs/>
        </w:rPr>
        <w:t xml:space="preserve">ASU ID: </w:t>
      </w:r>
      <w:r w:rsidRPr="00C86959">
        <w:rPr>
          <w:b w:val="0"/>
          <w:bCs/>
        </w:rPr>
        <w:t>1222336947</w:t>
      </w:r>
    </w:p>
    <w:p w14:paraId="26910FBB" w14:textId="3ED113C8" w:rsidR="00563FE4" w:rsidRPr="00874AA1" w:rsidRDefault="00276DF5" w:rsidP="00874AA1">
      <w:pPr>
        <w:pStyle w:val="Heading1"/>
      </w:pPr>
      <w:r w:rsidRPr="00BA59F1">
        <w:t>Introduction</w:t>
      </w:r>
      <w:r w:rsidR="00450E55">
        <w:t>:</w:t>
      </w:r>
    </w:p>
    <w:p w14:paraId="06BA9C6C" w14:textId="77777777" w:rsidR="00A57D58" w:rsidRDefault="00A57D58" w:rsidP="00BA59F1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</w:p>
    <w:p w14:paraId="70430F2B" w14:textId="5E65E352" w:rsidR="003125BF" w:rsidRDefault="003125BF" w:rsidP="00BA59F1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sz w:val="24"/>
          <w:szCs w:val="24"/>
        </w:rPr>
        <w:t>The project goal is to implement</w:t>
      </w:r>
      <w:r w:rsidR="000549A8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</w:t>
      </w:r>
      <w:r w:rsidR="00FA4345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a </w:t>
      </w:r>
      <w:r w:rsidR="000549A8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query solver on CSV files to </w:t>
      </w:r>
      <w:r w:rsidR="00FA4345">
        <w:rPr>
          <w:rFonts w:asciiTheme="minorHAnsi" w:eastAsiaTheme="minorHAnsi" w:hAnsiTheme="minorHAnsi" w:cstheme="minorBidi"/>
          <w:b w:val="0"/>
          <w:sz w:val="24"/>
          <w:szCs w:val="24"/>
        </w:rPr>
        <w:t>obtain the desired information in proper format</w:t>
      </w:r>
      <w:r w:rsidR="00276DF5">
        <w:rPr>
          <w:rFonts w:asciiTheme="minorHAnsi" w:eastAsiaTheme="minorHAnsi" w:hAnsiTheme="minorHAnsi" w:cstheme="minorBidi"/>
          <w:b w:val="0"/>
          <w:sz w:val="24"/>
          <w:szCs w:val="24"/>
        </w:rPr>
        <w:t>.</w:t>
      </w:r>
      <w:r w:rsidR="00FA4345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We use data structures like heap to implement the</w:t>
      </w:r>
      <w:r w:rsidR="009902B8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data storage/sorting.</w:t>
      </w:r>
    </w:p>
    <w:p w14:paraId="2D3B53B4" w14:textId="77777777" w:rsidR="00BA59F1" w:rsidRPr="00874AA1" w:rsidRDefault="00BA59F1" w:rsidP="00BA59F1">
      <w:pPr>
        <w:pStyle w:val="ListBullet"/>
      </w:pPr>
    </w:p>
    <w:p w14:paraId="322BA585" w14:textId="77777777" w:rsidR="00753980" w:rsidRDefault="00753980" w:rsidP="00753980">
      <w:pPr>
        <w:pStyle w:val="Heading1"/>
      </w:pPr>
      <w:r>
        <w:t>Problems encountered:</w:t>
      </w:r>
    </w:p>
    <w:p w14:paraId="4F79B230" w14:textId="1E215F5F" w:rsidR="00753980" w:rsidRDefault="00B372BD" w:rsidP="00DC587C">
      <w:pPr>
        <w:pStyle w:val="ListBullet"/>
        <w:numPr>
          <w:ilvl w:val="0"/>
          <w:numId w:val="6"/>
        </w:numPr>
      </w:pPr>
      <w:r>
        <w:t xml:space="preserve">Some bugs in </w:t>
      </w:r>
      <w:r w:rsidR="009902B8">
        <w:t>heap implementation</w:t>
      </w:r>
      <w:r w:rsidR="001E15D1">
        <w:t>, but</w:t>
      </w:r>
      <w:r>
        <w:t xml:space="preserve"> resolved them after some debugging.</w:t>
      </w:r>
    </w:p>
    <w:p w14:paraId="200882DE" w14:textId="1E0D5B4F" w:rsidR="009902B8" w:rsidRDefault="009902B8" w:rsidP="00DC587C">
      <w:pPr>
        <w:pStyle w:val="ListBullet"/>
        <w:numPr>
          <w:ilvl w:val="0"/>
          <w:numId w:val="6"/>
        </w:numPr>
      </w:pPr>
      <w:r>
        <w:t xml:space="preserve">Originally implemented heap as a BST, then had to change it to array after </w:t>
      </w:r>
      <w:r w:rsidR="001C0E2F">
        <w:t>realizing what was asked in the project document.</w:t>
      </w:r>
    </w:p>
    <w:p w14:paraId="0AB5B13C" w14:textId="463651FF" w:rsidR="00753980" w:rsidRDefault="001E15D1" w:rsidP="00261503">
      <w:pPr>
        <w:pStyle w:val="ListBullet"/>
        <w:numPr>
          <w:ilvl w:val="0"/>
          <w:numId w:val="6"/>
        </w:numPr>
      </w:pPr>
      <w:r>
        <w:t>G</w:t>
      </w:r>
      <w:r w:rsidR="00DC587C">
        <w:t>radescope</w:t>
      </w:r>
      <w:r w:rsidR="009766F2">
        <w:t>/Windows cross platform issues, had to drop things like locale and implement some logics manually</w:t>
      </w:r>
      <w:r w:rsidR="00261503">
        <w:t>.</w:t>
      </w:r>
    </w:p>
    <w:p w14:paraId="39E06A1B" w14:textId="5F2AE0A9" w:rsidR="00C864F7" w:rsidRDefault="00C864F7" w:rsidP="00261503">
      <w:pPr>
        <w:pStyle w:val="ListBullet"/>
        <w:numPr>
          <w:ilvl w:val="0"/>
          <w:numId w:val="6"/>
        </w:numPr>
      </w:pPr>
      <w:r>
        <w:t>Gradescope intended output formatting took a lot of effort and trial-and-error to figure out.</w:t>
      </w:r>
    </w:p>
    <w:p w14:paraId="7521C607" w14:textId="77777777" w:rsidR="000B34FE" w:rsidRDefault="000B34FE" w:rsidP="000B34FE">
      <w:pPr>
        <w:pStyle w:val="ListBullet"/>
      </w:pPr>
    </w:p>
    <w:p w14:paraId="259FFC04" w14:textId="782F9172" w:rsidR="00753980" w:rsidRDefault="00753980" w:rsidP="00753980">
      <w:pPr>
        <w:pStyle w:val="Heading1"/>
      </w:pPr>
      <w:r>
        <w:t>Known bugs/limitations:</w:t>
      </w:r>
    </w:p>
    <w:p w14:paraId="7DA81725" w14:textId="75012DF3" w:rsidR="000353B5" w:rsidRDefault="000E22BE" w:rsidP="00753980">
      <w:pPr>
        <w:pStyle w:val="ListBullet"/>
        <w:numPr>
          <w:ilvl w:val="0"/>
          <w:numId w:val="6"/>
        </w:numPr>
      </w:pPr>
      <w:r>
        <w:t>No known bugs found as of the latest submission.</w:t>
      </w:r>
      <w:r w:rsidR="00B16006">
        <w:t xml:space="preserve"> </w:t>
      </w:r>
    </w:p>
    <w:p w14:paraId="37B1F16B" w14:textId="3D8C06F2" w:rsidR="00B16006" w:rsidRDefault="00B16006" w:rsidP="00753980">
      <w:pPr>
        <w:pStyle w:val="ListBullet"/>
        <w:numPr>
          <w:ilvl w:val="0"/>
          <w:numId w:val="6"/>
        </w:numPr>
      </w:pPr>
      <w:r>
        <w:t>The parameter testing is very limited, and input is assumed to contain proper data, as mentioned in the document.</w:t>
      </w:r>
    </w:p>
    <w:p w14:paraId="0593E67F" w14:textId="68462A70" w:rsidR="00753980" w:rsidRDefault="000E22BE" w:rsidP="00753980">
      <w:pPr>
        <w:pStyle w:val="ListBullet"/>
        <w:numPr>
          <w:ilvl w:val="0"/>
          <w:numId w:val="6"/>
        </w:numPr>
      </w:pPr>
      <w:r>
        <w:t xml:space="preserve">Testing was done using all provided files as well as some </w:t>
      </w:r>
      <w:r w:rsidR="00BD770A">
        <w:t>manually created test data of my own</w:t>
      </w:r>
      <w:r w:rsidR="00261503">
        <w:t>.</w:t>
      </w:r>
    </w:p>
    <w:p w14:paraId="15FE3CBA" w14:textId="00895DA0" w:rsidR="00753980" w:rsidRDefault="00753980" w:rsidP="000E22BE">
      <w:pPr>
        <w:pStyle w:val="ListBullet"/>
      </w:pPr>
    </w:p>
    <w:p w14:paraId="325B2BA4" w14:textId="77777777" w:rsidR="006745D5" w:rsidRDefault="006745D5" w:rsidP="006745D5">
      <w:pPr>
        <w:pStyle w:val="Heading1"/>
      </w:pPr>
      <w:r>
        <w:t>Significant interactions:</w:t>
      </w:r>
    </w:p>
    <w:p w14:paraId="6EA60CDD" w14:textId="7744DC2F" w:rsidR="006745D5" w:rsidRDefault="006745D5" w:rsidP="006745D5">
      <w:pPr>
        <w:pStyle w:val="ListBullet"/>
        <w:numPr>
          <w:ilvl w:val="0"/>
          <w:numId w:val="6"/>
        </w:numPr>
      </w:pPr>
      <w:r>
        <w:t>Mainly for the purpose of submission</w:t>
      </w:r>
      <w:r w:rsidR="00244AE5">
        <w:t xml:space="preserve"> formats, search of external reference materials, technical issues, etc.</w:t>
      </w:r>
    </w:p>
    <w:p w14:paraId="4AA68364" w14:textId="77777777" w:rsidR="006745D5" w:rsidRDefault="006745D5" w:rsidP="006745D5">
      <w:pPr>
        <w:pStyle w:val="ListBullet"/>
      </w:pPr>
    </w:p>
    <w:p w14:paraId="5B87B62C" w14:textId="79BAB3C3" w:rsidR="00753980" w:rsidRDefault="00244AE5" w:rsidP="00753980">
      <w:pPr>
        <w:pStyle w:val="Heading1"/>
      </w:pPr>
      <w:r>
        <w:t>Citations</w:t>
      </w:r>
      <w:r w:rsidR="00753980">
        <w:t>:</w:t>
      </w:r>
    </w:p>
    <w:p w14:paraId="0064AB7A" w14:textId="55841AE9" w:rsidR="00753980" w:rsidRDefault="00DE2888" w:rsidP="00753980">
      <w:pPr>
        <w:pStyle w:val="ListBullet"/>
        <w:numPr>
          <w:ilvl w:val="0"/>
          <w:numId w:val="6"/>
        </w:numPr>
      </w:pPr>
      <w:hyperlink r:id="rId10" w:history="1">
        <w:r w:rsidR="00713F9A" w:rsidRPr="00C0129A">
          <w:rPr>
            <w:rStyle w:val="Hyperlink"/>
          </w:rPr>
          <w:t>https://stackoverflow.com/questions/2481269/how-to-make-a-simple-c-makefile</w:t>
        </w:r>
      </w:hyperlink>
    </w:p>
    <w:p w14:paraId="2ED5CDC8" w14:textId="51F5D7AF" w:rsidR="00390CF6" w:rsidRDefault="00390CF6" w:rsidP="00753980">
      <w:pPr>
        <w:pStyle w:val="ListBullet"/>
        <w:numPr>
          <w:ilvl w:val="0"/>
          <w:numId w:val="6"/>
        </w:numPr>
      </w:pPr>
      <w:hyperlink r:id="rId11" w:history="1">
        <w:r w:rsidRPr="00436421">
          <w:rPr>
            <w:rStyle w:val="Hyperlink"/>
          </w:rPr>
          <w:t>https://tutorialspoint.dev/language/c-and-cpp-programs/heap-sort</w:t>
        </w:r>
      </w:hyperlink>
    </w:p>
    <w:p w14:paraId="1677ECF0" w14:textId="4C6737D5" w:rsidR="000E4B56" w:rsidRDefault="00DE2888" w:rsidP="00753980">
      <w:pPr>
        <w:pStyle w:val="ListBullet"/>
        <w:numPr>
          <w:ilvl w:val="0"/>
          <w:numId w:val="6"/>
        </w:numPr>
      </w:pPr>
      <w:hyperlink r:id="rId12" w:history="1">
        <w:r w:rsidR="00A75939" w:rsidRPr="000D01A7">
          <w:rPr>
            <w:rStyle w:val="Hyperlink"/>
          </w:rPr>
          <w:t>https://www.learncpp.com/</w:t>
        </w:r>
      </w:hyperlink>
    </w:p>
    <w:p w14:paraId="40808D9E" w14:textId="5D98A703" w:rsidR="00470139" w:rsidRDefault="00DE2888" w:rsidP="00470139">
      <w:pPr>
        <w:pStyle w:val="ListBullet"/>
        <w:numPr>
          <w:ilvl w:val="0"/>
          <w:numId w:val="6"/>
        </w:numPr>
      </w:pPr>
      <w:hyperlink r:id="rId13" w:history="1">
        <w:r w:rsidR="00470139" w:rsidRPr="00C0129A">
          <w:rPr>
            <w:rStyle w:val="Hyperlink"/>
          </w:rPr>
          <w:t>https://en.cppreference.com</w:t>
        </w:r>
      </w:hyperlink>
    </w:p>
    <w:p w14:paraId="1F2E3EA0" w14:textId="77777777" w:rsidR="00244AE5" w:rsidRDefault="00244AE5" w:rsidP="00244AE5">
      <w:pPr>
        <w:pStyle w:val="ListBullet"/>
      </w:pPr>
    </w:p>
    <w:p w14:paraId="7CB873C8" w14:textId="1C76933D" w:rsidR="00753980" w:rsidRDefault="00BD1873" w:rsidP="00753980">
      <w:pPr>
        <w:pStyle w:val="Heading1"/>
      </w:pPr>
      <w:r>
        <w:t>Version control</w:t>
      </w:r>
      <w:r w:rsidR="00753980">
        <w:t>:</w:t>
      </w:r>
    </w:p>
    <w:p w14:paraId="0FE9A410" w14:textId="44E9C6EB" w:rsidR="00BD1873" w:rsidRDefault="00DE2888" w:rsidP="00BD1873">
      <w:pPr>
        <w:pStyle w:val="ListBullet"/>
        <w:numPr>
          <w:ilvl w:val="0"/>
          <w:numId w:val="6"/>
        </w:numPr>
      </w:pPr>
      <w:hyperlink r:id="rId14" w:history="1">
        <w:r w:rsidR="008926E3">
          <w:rPr>
            <w:rStyle w:val="Hyperlink"/>
          </w:rPr>
          <w:t>https://github.com/ninadgund/CSE310_Project_2.git</w:t>
        </w:r>
      </w:hyperlink>
    </w:p>
    <w:p w14:paraId="377A175B" w14:textId="01E75E99" w:rsidR="00BD1873" w:rsidRDefault="00BD1873" w:rsidP="00BD1873">
      <w:pPr>
        <w:pStyle w:val="ListBullet"/>
        <w:numPr>
          <w:ilvl w:val="1"/>
          <w:numId w:val="6"/>
        </w:numPr>
      </w:pPr>
      <w:r>
        <w:t>(Repository is private as mentioned)</w:t>
      </w:r>
    </w:p>
    <w:p w14:paraId="2BFF5BD1" w14:textId="55E668A3" w:rsidR="00312993" w:rsidRPr="00874AA1" w:rsidRDefault="006E3B2C" w:rsidP="006E3B2C">
      <w:pPr>
        <w:pStyle w:val="ListBullet"/>
      </w:pPr>
      <w:r w:rsidRPr="006E3B2C">
        <w:lastRenderedPageBreak/>
        <w:drawing>
          <wp:anchor distT="0" distB="0" distL="114300" distR="114300" simplePos="0" relativeHeight="251658240" behindDoc="0" locked="0" layoutInCell="1" allowOverlap="1" wp14:anchorId="6C2BB22C" wp14:editId="637389F8">
            <wp:simplePos x="0" y="0"/>
            <wp:positionH relativeFrom="column">
              <wp:posOffset>-241300</wp:posOffset>
            </wp:positionH>
            <wp:positionV relativeFrom="paragraph">
              <wp:posOffset>25400</wp:posOffset>
            </wp:positionV>
            <wp:extent cx="6489700" cy="2406530"/>
            <wp:effectExtent l="0" t="0" r="6350" b="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40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2993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805C6" w14:textId="77777777" w:rsidR="00DE2888" w:rsidRDefault="00DE2888" w:rsidP="00524988">
      <w:pPr>
        <w:spacing w:after="0" w:line="240" w:lineRule="auto"/>
      </w:pPr>
      <w:r>
        <w:separator/>
      </w:r>
    </w:p>
  </w:endnote>
  <w:endnote w:type="continuationSeparator" w:id="0">
    <w:p w14:paraId="2210A294" w14:textId="77777777" w:rsidR="00DE2888" w:rsidRDefault="00DE2888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AE0A5" w14:textId="77777777" w:rsidR="00DE2888" w:rsidRDefault="00DE2888" w:rsidP="00524988">
      <w:pPr>
        <w:spacing w:after="0" w:line="240" w:lineRule="auto"/>
      </w:pPr>
      <w:r>
        <w:separator/>
      </w:r>
    </w:p>
  </w:footnote>
  <w:footnote w:type="continuationSeparator" w:id="0">
    <w:p w14:paraId="5A4E611B" w14:textId="77777777" w:rsidR="00DE2888" w:rsidRDefault="00DE2888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F4E594E"/>
    <w:multiLevelType w:val="hybridMultilevel"/>
    <w:tmpl w:val="B380C732"/>
    <w:lvl w:ilvl="0" w:tplc="92A683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B46AC"/>
    <w:multiLevelType w:val="hybridMultilevel"/>
    <w:tmpl w:val="11D46382"/>
    <w:lvl w:ilvl="0" w:tplc="E5CAF2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zMDEwNDA0MTUyNjFU0lEKTi0uzszPAykwqwUAmyYoPCwAAAA="/>
  </w:docVars>
  <w:rsids>
    <w:rsidRoot w:val="00DE132C"/>
    <w:rsid w:val="000019C9"/>
    <w:rsid w:val="000147AE"/>
    <w:rsid w:val="00021575"/>
    <w:rsid w:val="00026F3E"/>
    <w:rsid w:val="000353B5"/>
    <w:rsid w:val="00044941"/>
    <w:rsid w:val="000549A8"/>
    <w:rsid w:val="00064245"/>
    <w:rsid w:val="00071A3A"/>
    <w:rsid w:val="000723C3"/>
    <w:rsid w:val="00076856"/>
    <w:rsid w:val="00097C3F"/>
    <w:rsid w:val="00097C80"/>
    <w:rsid w:val="000B34FE"/>
    <w:rsid w:val="000B76B1"/>
    <w:rsid w:val="000E0573"/>
    <w:rsid w:val="000E22BE"/>
    <w:rsid w:val="000E4B56"/>
    <w:rsid w:val="000F0B3C"/>
    <w:rsid w:val="00151A42"/>
    <w:rsid w:val="00174EC3"/>
    <w:rsid w:val="00182527"/>
    <w:rsid w:val="001864E7"/>
    <w:rsid w:val="00186C5D"/>
    <w:rsid w:val="001C0E2F"/>
    <w:rsid w:val="001D0C64"/>
    <w:rsid w:val="001D666D"/>
    <w:rsid w:val="001E15D1"/>
    <w:rsid w:val="001E3ADA"/>
    <w:rsid w:val="001F1685"/>
    <w:rsid w:val="001F1A8A"/>
    <w:rsid w:val="002261A4"/>
    <w:rsid w:val="00243F6C"/>
    <w:rsid w:val="00244AE5"/>
    <w:rsid w:val="00252379"/>
    <w:rsid w:val="002605F4"/>
    <w:rsid w:val="00261503"/>
    <w:rsid w:val="00276DF5"/>
    <w:rsid w:val="00284E8D"/>
    <w:rsid w:val="00291CA9"/>
    <w:rsid w:val="0029736C"/>
    <w:rsid w:val="002F1EA7"/>
    <w:rsid w:val="003125BF"/>
    <w:rsid w:val="00312993"/>
    <w:rsid w:val="003169C1"/>
    <w:rsid w:val="00316E7C"/>
    <w:rsid w:val="00322C82"/>
    <w:rsid w:val="00342A45"/>
    <w:rsid w:val="003551BA"/>
    <w:rsid w:val="00372421"/>
    <w:rsid w:val="003777FA"/>
    <w:rsid w:val="00390CF6"/>
    <w:rsid w:val="003934D1"/>
    <w:rsid w:val="00396FE6"/>
    <w:rsid w:val="003D6A21"/>
    <w:rsid w:val="00401CB1"/>
    <w:rsid w:val="00432A3E"/>
    <w:rsid w:val="00446BD3"/>
    <w:rsid w:val="00450E55"/>
    <w:rsid w:val="00455936"/>
    <w:rsid w:val="00456A44"/>
    <w:rsid w:val="0046183A"/>
    <w:rsid w:val="00470139"/>
    <w:rsid w:val="00481FAD"/>
    <w:rsid w:val="00483FFD"/>
    <w:rsid w:val="00492FBC"/>
    <w:rsid w:val="00493FB2"/>
    <w:rsid w:val="004A117C"/>
    <w:rsid w:val="004A6FE3"/>
    <w:rsid w:val="004B3176"/>
    <w:rsid w:val="004D6901"/>
    <w:rsid w:val="004E76CC"/>
    <w:rsid w:val="004E7817"/>
    <w:rsid w:val="005244D5"/>
    <w:rsid w:val="00524988"/>
    <w:rsid w:val="00534507"/>
    <w:rsid w:val="00563FE4"/>
    <w:rsid w:val="005733DE"/>
    <w:rsid w:val="00575138"/>
    <w:rsid w:val="00575C9D"/>
    <w:rsid w:val="00583550"/>
    <w:rsid w:val="005854E9"/>
    <w:rsid w:val="00595650"/>
    <w:rsid w:val="005D38B7"/>
    <w:rsid w:val="00622CCB"/>
    <w:rsid w:val="00635D86"/>
    <w:rsid w:val="00636362"/>
    <w:rsid w:val="006364EE"/>
    <w:rsid w:val="006419A8"/>
    <w:rsid w:val="00653335"/>
    <w:rsid w:val="006745D5"/>
    <w:rsid w:val="006E1541"/>
    <w:rsid w:val="006E1B2D"/>
    <w:rsid w:val="006E34E9"/>
    <w:rsid w:val="006E3B2C"/>
    <w:rsid w:val="00713F9A"/>
    <w:rsid w:val="00753980"/>
    <w:rsid w:val="007571E8"/>
    <w:rsid w:val="00757472"/>
    <w:rsid w:val="00767D38"/>
    <w:rsid w:val="00777312"/>
    <w:rsid w:val="00783197"/>
    <w:rsid w:val="007831C9"/>
    <w:rsid w:val="007852D8"/>
    <w:rsid w:val="0079124E"/>
    <w:rsid w:val="007A4831"/>
    <w:rsid w:val="007B0DD9"/>
    <w:rsid w:val="007C7D4D"/>
    <w:rsid w:val="007E168B"/>
    <w:rsid w:val="007E3033"/>
    <w:rsid w:val="007E3E8E"/>
    <w:rsid w:val="007F2B60"/>
    <w:rsid w:val="00800A20"/>
    <w:rsid w:val="00824279"/>
    <w:rsid w:val="00850BE9"/>
    <w:rsid w:val="008534DE"/>
    <w:rsid w:val="00870371"/>
    <w:rsid w:val="00874AA1"/>
    <w:rsid w:val="008926E3"/>
    <w:rsid w:val="008952BB"/>
    <w:rsid w:val="008A1FB5"/>
    <w:rsid w:val="008A5EDA"/>
    <w:rsid w:val="008A6696"/>
    <w:rsid w:val="008B0D68"/>
    <w:rsid w:val="008C0A60"/>
    <w:rsid w:val="008D2CAB"/>
    <w:rsid w:val="008E314E"/>
    <w:rsid w:val="008F004B"/>
    <w:rsid w:val="00912C64"/>
    <w:rsid w:val="00932B87"/>
    <w:rsid w:val="009433A6"/>
    <w:rsid w:val="009540F2"/>
    <w:rsid w:val="0095454A"/>
    <w:rsid w:val="009766F2"/>
    <w:rsid w:val="009825F3"/>
    <w:rsid w:val="009902B8"/>
    <w:rsid w:val="009B002D"/>
    <w:rsid w:val="009F5040"/>
    <w:rsid w:val="00A135BF"/>
    <w:rsid w:val="00A57D58"/>
    <w:rsid w:val="00A7078A"/>
    <w:rsid w:val="00A75939"/>
    <w:rsid w:val="00A85DC2"/>
    <w:rsid w:val="00AA5A30"/>
    <w:rsid w:val="00AE395D"/>
    <w:rsid w:val="00B06DFD"/>
    <w:rsid w:val="00B16006"/>
    <w:rsid w:val="00B21319"/>
    <w:rsid w:val="00B30966"/>
    <w:rsid w:val="00B372BD"/>
    <w:rsid w:val="00B6289C"/>
    <w:rsid w:val="00B80F4B"/>
    <w:rsid w:val="00BA09B5"/>
    <w:rsid w:val="00BA1F14"/>
    <w:rsid w:val="00BA4283"/>
    <w:rsid w:val="00BA4E9D"/>
    <w:rsid w:val="00BA59F1"/>
    <w:rsid w:val="00BD1873"/>
    <w:rsid w:val="00BD770A"/>
    <w:rsid w:val="00C3282F"/>
    <w:rsid w:val="00C61C11"/>
    <w:rsid w:val="00C864F7"/>
    <w:rsid w:val="00C93095"/>
    <w:rsid w:val="00CA01CA"/>
    <w:rsid w:val="00CC1CBB"/>
    <w:rsid w:val="00CC7C28"/>
    <w:rsid w:val="00CD4609"/>
    <w:rsid w:val="00CE2B9D"/>
    <w:rsid w:val="00CE7301"/>
    <w:rsid w:val="00CF4C23"/>
    <w:rsid w:val="00D018E0"/>
    <w:rsid w:val="00D15B0D"/>
    <w:rsid w:val="00D2151B"/>
    <w:rsid w:val="00D263E3"/>
    <w:rsid w:val="00D3035C"/>
    <w:rsid w:val="00D60E6C"/>
    <w:rsid w:val="00D67D23"/>
    <w:rsid w:val="00D87DA8"/>
    <w:rsid w:val="00D93054"/>
    <w:rsid w:val="00DA51C1"/>
    <w:rsid w:val="00DB404A"/>
    <w:rsid w:val="00DC477C"/>
    <w:rsid w:val="00DC587C"/>
    <w:rsid w:val="00DE132C"/>
    <w:rsid w:val="00DE2888"/>
    <w:rsid w:val="00E6000A"/>
    <w:rsid w:val="00E71DE9"/>
    <w:rsid w:val="00E77B9C"/>
    <w:rsid w:val="00E94278"/>
    <w:rsid w:val="00EB1CFD"/>
    <w:rsid w:val="00EB6B45"/>
    <w:rsid w:val="00EC4719"/>
    <w:rsid w:val="00ED0C28"/>
    <w:rsid w:val="00EF1DE4"/>
    <w:rsid w:val="00EF69DF"/>
    <w:rsid w:val="00F06B3F"/>
    <w:rsid w:val="00F2396B"/>
    <w:rsid w:val="00F45725"/>
    <w:rsid w:val="00F84DB8"/>
    <w:rsid w:val="00FA4345"/>
    <w:rsid w:val="00FA6354"/>
    <w:rsid w:val="00FA6F20"/>
    <w:rsid w:val="00FA76DF"/>
    <w:rsid w:val="00FD6A52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9DB72"/>
  <w15:chartTrackingRefBased/>
  <w15:docId w15:val="{46DECE7D-83AF-410E-A1EA-2317D3A6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table" w:styleId="TableGrid">
    <w:name w:val="Table Grid"/>
    <w:basedOn w:val="TableNormal"/>
    <w:uiPriority w:val="39"/>
    <w:rsid w:val="00954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4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E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BA4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cppreference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earncpp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utorialspoint.dev/language/c-and-cpp-programs/heap-sort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s://stackoverflow.com/questions/2481269/how-to-make-a-simple-c-makefil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ninadgund/CSE310_Project_2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ad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145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Gund</dc:creator>
  <cp:keywords/>
  <dc:description/>
  <cp:lastModifiedBy>Ninad Gund</cp:lastModifiedBy>
  <cp:revision>179</cp:revision>
  <dcterms:created xsi:type="dcterms:W3CDTF">2022-02-07T05:06:00Z</dcterms:created>
  <dcterms:modified xsi:type="dcterms:W3CDTF">2022-03-07T05:17:00Z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