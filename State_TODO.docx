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568B" w14:textId="35E0DDCC" w:rsidR="00EC4719" w:rsidRDefault="00EC4719" w:rsidP="008D2CAB">
      <w:pPr>
        <w:pStyle w:val="Title"/>
      </w:pPr>
      <w:r>
        <w:t xml:space="preserve">Project </w:t>
      </w:r>
      <w:r w:rsidR="008B0D68">
        <w:t>state</w:t>
      </w:r>
    </w:p>
    <w:p w14:paraId="25AD5E84" w14:textId="23ACAE16" w:rsidR="007571E8" w:rsidRDefault="008D2CAB" w:rsidP="007571E8">
      <w:pPr>
        <w:pStyle w:val="Title"/>
      </w:pPr>
      <w:r>
        <w:t xml:space="preserve">CSE </w:t>
      </w:r>
      <w:proofErr w:type="gramStart"/>
      <w:r w:rsidR="00D67D23">
        <w:t>3</w:t>
      </w:r>
      <w:r>
        <w:t>10 :</w:t>
      </w:r>
      <w:proofErr w:type="gramEnd"/>
      <w:r>
        <w:t xml:space="preserve"> </w:t>
      </w:r>
      <w:r w:rsidR="00D67D23">
        <w:t>Project 1</w:t>
      </w:r>
      <w:r w:rsidR="00EC4719">
        <w:t xml:space="preserve"> </w:t>
      </w:r>
      <w:r w:rsidR="007571E8">
        <w:t>–</w:t>
      </w:r>
      <w:r>
        <w:t xml:space="preserve"> </w:t>
      </w:r>
      <w:r w:rsidR="008B0D68">
        <w:t>Final</w:t>
      </w:r>
    </w:p>
    <w:p w14:paraId="6A24897D" w14:textId="77777777" w:rsidR="007571E8" w:rsidRDefault="007571E8" w:rsidP="00CA01CA">
      <w:pPr>
        <w:pStyle w:val="Title"/>
        <w:spacing w:line="276" w:lineRule="auto"/>
        <w:rPr>
          <w:b w:val="0"/>
          <w:bCs/>
        </w:rPr>
      </w:pPr>
      <w:r>
        <w:rPr>
          <w:b w:val="0"/>
          <w:bCs/>
        </w:rPr>
        <w:t>Ninad Bharat Gund</w:t>
      </w:r>
    </w:p>
    <w:p w14:paraId="7625CB20" w14:textId="0C711AF9" w:rsidR="007571E8" w:rsidRPr="007571E8" w:rsidRDefault="007571E8" w:rsidP="00CA01CA">
      <w:pPr>
        <w:pStyle w:val="Title"/>
        <w:spacing w:line="276" w:lineRule="auto"/>
      </w:pPr>
      <w:r>
        <w:rPr>
          <w:b w:val="0"/>
          <w:bCs/>
        </w:rPr>
        <w:t xml:space="preserve">ASU ID: </w:t>
      </w:r>
      <w:r w:rsidRPr="00C86959">
        <w:rPr>
          <w:b w:val="0"/>
          <w:bCs/>
        </w:rPr>
        <w:t>1222336947</w:t>
      </w:r>
    </w:p>
    <w:p w14:paraId="26910FBB" w14:textId="3ED113C8" w:rsidR="00563FE4" w:rsidRPr="00874AA1" w:rsidRDefault="00276DF5" w:rsidP="00874AA1">
      <w:pPr>
        <w:pStyle w:val="Heading1"/>
      </w:pPr>
      <w:r w:rsidRPr="00BA59F1">
        <w:t>Introduction</w:t>
      </w:r>
      <w:r w:rsidR="00450E55">
        <w:t>:</w:t>
      </w:r>
    </w:p>
    <w:p w14:paraId="06BA9C6C" w14:textId="77777777" w:rsidR="00A57D58" w:rsidRDefault="00A57D58" w:rsidP="00BA59F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70430F2B" w14:textId="5CB2FEF7" w:rsidR="003125BF" w:rsidRDefault="003125BF" w:rsidP="00BA59F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The project goal is to implement </w:t>
      </w:r>
      <w:r w:rsidR="000019C9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variable length 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>encoding and decoding algorithms</w:t>
      </w:r>
      <w:r w:rsidR="000019C9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r w:rsidR="00CA01CA">
        <w:rPr>
          <w:rFonts w:asciiTheme="minorHAnsi" w:eastAsiaTheme="minorHAnsi" w:hAnsiTheme="minorHAnsi" w:cstheme="minorBidi"/>
          <w:b w:val="0"/>
          <w:sz w:val="24"/>
          <w:szCs w:val="24"/>
        </w:rPr>
        <w:t>and, in the process,</w:t>
      </w:r>
      <w:r w:rsidR="000019C9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understand</w:t>
      </w:r>
      <w:r w:rsidR="004A6FE3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these algorithms, </w:t>
      </w:r>
      <w:r w:rsidR="00276DF5">
        <w:rPr>
          <w:rFonts w:asciiTheme="minorHAnsi" w:eastAsiaTheme="minorHAnsi" w:hAnsiTheme="minorHAnsi" w:cstheme="minorBidi"/>
          <w:b w:val="0"/>
          <w:sz w:val="24"/>
          <w:szCs w:val="24"/>
        </w:rPr>
        <w:t>evaluate the effectiveness and efficiency.</w:t>
      </w:r>
    </w:p>
    <w:p w14:paraId="2D3B53B4" w14:textId="77777777" w:rsidR="00BA59F1" w:rsidRPr="00874AA1" w:rsidRDefault="00BA59F1" w:rsidP="00BA59F1">
      <w:pPr>
        <w:pStyle w:val="ListBullet"/>
      </w:pPr>
    </w:p>
    <w:p w14:paraId="322BA585" w14:textId="77777777" w:rsidR="00753980" w:rsidRDefault="00753980" w:rsidP="00753980">
      <w:pPr>
        <w:pStyle w:val="Heading1"/>
      </w:pPr>
      <w:r>
        <w:t>Problems encountered:</w:t>
      </w:r>
    </w:p>
    <w:p w14:paraId="4F79B230" w14:textId="0DC37F8A" w:rsidR="00753980" w:rsidRDefault="00B372BD" w:rsidP="00DC587C">
      <w:pPr>
        <w:pStyle w:val="ListBullet"/>
        <w:numPr>
          <w:ilvl w:val="0"/>
          <w:numId w:val="6"/>
        </w:numPr>
      </w:pPr>
      <w:r>
        <w:t xml:space="preserve">Some implementation bugs in merge </w:t>
      </w:r>
      <w:proofErr w:type="gramStart"/>
      <w:r w:rsidR="001E15D1">
        <w:t>sort, but</w:t>
      </w:r>
      <w:proofErr w:type="gramEnd"/>
      <w:r>
        <w:t xml:space="preserve"> resolved them after some debugging.</w:t>
      </w:r>
    </w:p>
    <w:p w14:paraId="0AB5B13C" w14:textId="5092D72A" w:rsidR="00753980" w:rsidRDefault="00DC587C" w:rsidP="00261503">
      <w:pPr>
        <w:pStyle w:val="ListBullet"/>
        <w:numPr>
          <w:ilvl w:val="0"/>
          <w:numId w:val="6"/>
        </w:numPr>
      </w:pPr>
      <w:r>
        <w:t xml:space="preserve">Since I was developing on windows, and </w:t>
      </w:r>
      <w:proofErr w:type="spellStart"/>
      <w:r w:rsidR="001E15D1">
        <w:t>G</w:t>
      </w:r>
      <w:r>
        <w:t>radescope</w:t>
      </w:r>
      <w:proofErr w:type="spellEnd"/>
      <w:r>
        <w:t xml:space="preserve"> uses </w:t>
      </w:r>
      <w:r w:rsidR="001E15D1">
        <w:t>Linux</w:t>
      </w:r>
      <w:r w:rsidR="007831C9">
        <w:t xml:space="preserve"> environment, there were some differences in internal memory management. Had to modify code to make it run cross platform</w:t>
      </w:r>
      <w:r w:rsidR="00261503">
        <w:t>.</w:t>
      </w:r>
    </w:p>
    <w:p w14:paraId="7521C607" w14:textId="77777777" w:rsidR="000B34FE" w:rsidRDefault="000B34FE" w:rsidP="000B34FE">
      <w:pPr>
        <w:pStyle w:val="ListBullet"/>
      </w:pPr>
    </w:p>
    <w:p w14:paraId="259FFC04" w14:textId="782F9172" w:rsidR="00753980" w:rsidRDefault="00753980" w:rsidP="00753980">
      <w:pPr>
        <w:pStyle w:val="Heading1"/>
      </w:pPr>
      <w:r>
        <w:t>Known bugs/limitations:</w:t>
      </w:r>
    </w:p>
    <w:p w14:paraId="7DA81725" w14:textId="77777777" w:rsidR="000353B5" w:rsidRDefault="000E22BE" w:rsidP="00753980">
      <w:pPr>
        <w:pStyle w:val="ListBullet"/>
        <w:numPr>
          <w:ilvl w:val="0"/>
          <w:numId w:val="6"/>
        </w:numPr>
      </w:pPr>
      <w:r>
        <w:t>No known bugs/limitations found as of the latest submission.</w:t>
      </w:r>
    </w:p>
    <w:p w14:paraId="0593E67F" w14:textId="68462A70" w:rsidR="00753980" w:rsidRDefault="000E22BE" w:rsidP="00753980">
      <w:pPr>
        <w:pStyle w:val="ListBullet"/>
        <w:numPr>
          <w:ilvl w:val="0"/>
          <w:numId w:val="6"/>
        </w:numPr>
      </w:pPr>
      <w:r>
        <w:t xml:space="preserve">Testing was done using all provided files as well as some </w:t>
      </w:r>
      <w:r w:rsidR="00BD770A">
        <w:t>manually created test data of my own</w:t>
      </w:r>
      <w:r w:rsidR="00261503">
        <w:t>.</w:t>
      </w:r>
    </w:p>
    <w:p w14:paraId="15FE3CBA" w14:textId="00895DA0" w:rsidR="00753980" w:rsidRDefault="00753980" w:rsidP="000E22BE">
      <w:pPr>
        <w:pStyle w:val="ListBullet"/>
      </w:pPr>
    </w:p>
    <w:p w14:paraId="325B2BA4" w14:textId="77777777" w:rsidR="006745D5" w:rsidRDefault="006745D5" w:rsidP="006745D5">
      <w:pPr>
        <w:pStyle w:val="Heading1"/>
      </w:pPr>
      <w:r>
        <w:t>Significant interactions:</w:t>
      </w:r>
    </w:p>
    <w:p w14:paraId="6EA60CDD" w14:textId="7744DC2F" w:rsidR="006745D5" w:rsidRDefault="006745D5" w:rsidP="006745D5">
      <w:pPr>
        <w:pStyle w:val="ListBullet"/>
        <w:numPr>
          <w:ilvl w:val="0"/>
          <w:numId w:val="6"/>
        </w:numPr>
      </w:pPr>
      <w:r>
        <w:t>Mainly for the purpose of submission</w:t>
      </w:r>
      <w:r w:rsidR="00244AE5">
        <w:t xml:space="preserve"> formats, search of external reference materials, technical issues, etc.</w:t>
      </w:r>
    </w:p>
    <w:p w14:paraId="4AA68364" w14:textId="77777777" w:rsidR="006745D5" w:rsidRDefault="006745D5" w:rsidP="006745D5">
      <w:pPr>
        <w:pStyle w:val="ListBullet"/>
      </w:pPr>
    </w:p>
    <w:p w14:paraId="5B87B62C" w14:textId="79BAB3C3" w:rsidR="00753980" w:rsidRDefault="00244AE5" w:rsidP="00753980">
      <w:pPr>
        <w:pStyle w:val="Heading1"/>
      </w:pPr>
      <w:r>
        <w:t>Citations</w:t>
      </w:r>
      <w:r w:rsidR="00753980">
        <w:t>:</w:t>
      </w:r>
    </w:p>
    <w:p w14:paraId="0064AB7A" w14:textId="55841AE9" w:rsidR="00753980" w:rsidRDefault="008B0D68" w:rsidP="00753980">
      <w:pPr>
        <w:pStyle w:val="ListBullet"/>
        <w:numPr>
          <w:ilvl w:val="0"/>
          <w:numId w:val="6"/>
        </w:numPr>
      </w:pPr>
      <w:hyperlink r:id="rId10" w:history="1">
        <w:r w:rsidR="00713F9A" w:rsidRPr="00C0129A">
          <w:rPr>
            <w:rStyle w:val="Hyperlink"/>
          </w:rPr>
          <w:t>https://stackoverflow.com/questions/2481269/how-to-make-a-simple-c-makefile</w:t>
        </w:r>
      </w:hyperlink>
    </w:p>
    <w:p w14:paraId="01C388C1" w14:textId="587CB867" w:rsidR="00A75939" w:rsidRDefault="008B0D68" w:rsidP="00A75939">
      <w:pPr>
        <w:pStyle w:val="ListBullet"/>
        <w:numPr>
          <w:ilvl w:val="0"/>
          <w:numId w:val="6"/>
        </w:numPr>
      </w:pPr>
      <w:hyperlink r:id="rId11" w:history="1">
        <w:r w:rsidR="00A75939" w:rsidRPr="000D01A7">
          <w:rPr>
            <w:rStyle w:val="Hyperlink"/>
          </w:rPr>
          <w:t>https://www.tutorialspoint.com/data_structures_algorithms/merge_sort_algorithm.htm</w:t>
        </w:r>
      </w:hyperlink>
    </w:p>
    <w:p w14:paraId="1677ECF0" w14:textId="12896438" w:rsidR="000E4B56" w:rsidRDefault="008B0D68" w:rsidP="00753980">
      <w:pPr>
        <w:pStyle w:val="ListBullet"/>
        <w:numPr>
          <w:ilvl w:val="0"/>
          <w:numId w:val="6"/>
        </w:numPr>
      </w:pPr>
      <w:hyperlink r:id="rId12" w:history="1">
        <w:r w:rsidR="00A75939" w:rsidRPr="000D01A7">
          <w:rPr>
            <w:rStyle w:val="Hyperlink"/>
          </w:rPr>
          <w:t>https://www.learncpp.com/</w:t>
        </w:r>
      </w:hyperlink>
    </w:p>
    <w:p w14:paraId="40808D9E" w14:textId="5D98A703" w:rsidR="00470139" w:rsidRDefault="008B0D68" w:rsidP="00470139">
      <w:pPr>
        <w:pStyle w:val="ListBullet"/>
        <w:numPr>
          <w:ilvl w:val="0"/>
          <w:numId w:val="6"/>
        </w:numPr>
      </w:pPr>
      <w:hyperlink r:id="rId13" w:history="1">
        <w:r w:rsidR="00470139" w:rsidRPr="00C0129A">
          <w:rPr>
            <w:rStyle w:val="Hyperlink"/>
          </w:rPr>
          <w:t>https://en.cppreference.com</w:t>
        </w:r>
      </w:hyperlink>
    </w:p>
    <w:p w14:paraId="1F2E3EA0" w14:textId="77777777" w:rsidR="00244AE5" w:rsidRDefault="00244AE5" w:rsidP="00244AE5">
      <w:pPr>
        <w:pStyle w:val="ListBullet"/>
      </w:pPr>
    </w:p>
    <w:p w14:paraId="7CB873C8" w14:textId="1C76933D" w:rsidR="00753980" w:rsidRDefault="00BD1873" w:rsidP="00753980">
      <w:pPr>
        <w:pStyle w:val="Heading1"/>
      </w:pPr>
      <w:r>
        <w:t>Version control</w:t>
      </w:r>
      <w:r w:rsidR="00753980">
        <w:t>:</w:t>
      </w:r>
    </w:p>
    <w:p w14:paraId="0FE9A410" w14:textId="77777777" w:rsidR="00BD1873" w:rsidRDefault="008B0D68" w:rsidP="00BD1873">
      <w:pPr>
        <w:pStyle w:val="ListBullet"/>
        <w:numPr>
          <w:ilvl w:val="0"/>
          <w:numId w:val="6"/>
        </w:numPr>
      </w:pPr>
      <w:hyperlink r:id="rId14" w:history="1">
        <w:r w:rsidR="00BD1873" w:rsidRPr="00C0129A">
          <w:rPr>
            <w:rStyle w:val="Hyperlink"/>
          </w:rPr>
          <w:t>https://github.com/ninadgund/CSE310_Project_1.git</w:t>
        </w:r>
      </w:hyperlink>
    </w:p>
    <w:p w14:paraId="377A175B" w14:textId="01E75E99" w:rsidR="00BD1873" w:rsidRDefault="00BD1873" w:rsidP="00BD1873">
      <w:pPr>
        <w:pStyle w:val="ListBullet"/>
        <w:numPr>
          <w:ilvl w:val="1"/>
          <w:numId w:val="6"/>
        </w:numPr>
      </w:pPr>
      <w:r>
        <w:t>(Repository is private as mentioned)</w:t>
      </w:r>
    </w:p>
    <w:p w14:paraId="72BE8368" w14:textId="2EB00054" w:rsidR="00EB6B45" w:rsidRDefault="00312993" w:rsidP="00BD1873">
      <w:pPr>
        <w:pStyle w:val="ListBullet"/>
        <w:numPr>
          <w:ilvl w:val="0"/>
          <w:numId w:val="6"/>
        </w:numPr>
      </w:pPr>
      <w:r w:rsidRPr="00312993">
        <w:rPr>
          <w:noProof/>
        </w:rPr>
        <w:lastRenderedPageBreak/>
        <w:drawing>
          <wp:inline distT="0" distB="0" distL="0" distR="0" wp14:anchorId="3109759A" wp14:editId="061889D3">
            <wp:extent cx="5943600" cy="22574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5BD1" w14:textId="3CEC28A4" w:rsidR="00312993" w:rsidRPr="00874AA1" w:rsidRDefault="00312993" w:rsidP="00BD1873">
      <w:pPr>
        <w:pStyle w:val="ListBullet"/>
        <w:numPr>
          <w:ilvl w:val="0"/>
          <w:numId w:val="6"/>
        </w:numPr>
      </w:pPr>
      <w:r w:rsidRPr="00312993">
        <w:rPr>
          <w:noProof/>
        </w:rPr>
        <w:drawing>
          <wp:inline distT="0" distB="0" distL="0" distR="0" wp14:anchorId="4ADFFF62" wp14:editId="39599C35">
            <wp:extent cx="5943600" cy="27590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93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69E2" w14:textId="77777777" w:rsidR="00A135BF" w:rsidRDefault="00A135BF" w:rsidP="00524988">
      <w:pPr>
        <w:spacing w:after="0" w:line="240" w:lineRule="auto"/>
      </w:pPr>
      <w:r>
        <w:separator/>
      </w:r>
    </w:p>
  </w:endnote>
  <w:endnote w:type="continuationSeparator" w:id="0">
    <w:p w14:paraId="4329D1DB" w14:textId="77777777" w:rsidR="00A135BF" w:rsidRDefault="00A135BF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02B3" w14:textId="77777777" w:rsidR="00A135BF" w:rsidRDefault="00A135BF" w:rsidP="00524988">
      <w:pPr>
        <w:spacing w:after="0" w:line="240" w:lineRule="auto"/>
      </w:pPr>
      <w:r>
        <w:separator/>
      </w:r>
    </w:p>
  </w:footnote>
  <w:footnote w:type="continuationSeparator" w:id="0">
    <w:p w14:paraId="7DD24FC5" w14:textId="77777777" w:rsidR="00A135BF" w:rsidRDefault="00A135BF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F4E594E"/>
    <w:multiLevelType w:val="hybridMultilevel"/>
    <w:tmpl w:val="B380C732"/>
    <w:lvl w:ilvl="0" w:tplc="92A68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46AC"/>
    <w:multiLevelType w:val="hybridMultilevel"/>
    <w:tmpl w:val="11D46382"/>
    <w:lvl w:ilvl="0" w:tplc="E5CAF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zMDEwNDA0MTUyNjFU0lEKTi0uzszPAykwrQUAWHUFFywAAAA="/>
  </w:docVars>
  <w:rsids>
    <w:rsidRoot w:val="00DE132C"/>
    <w:rsid w:val="000019C9"/>
    <w:rsid w:val="000147AE"/>
    <w:rsid w:val="00021575"/>
    <w:rsid w:val="00026F3E"/>
    <w:rsid w:val="000353B5"/>
    <w:rsid w:val="00044941"/>
    <w:rsid w:val="00064245"/>
    <w:rsid w:val="00071A3A"/>
    <w:rsid w:val="000723C3"/>
    <w:rsid w:val="00076856"/>
    <w:rsid w:val="00097C3F"/>
    <w:rsid w:val="00097C80"/>
    <w:rsid w:val="000B34FE"/>
    <w:rsid w:val="000B76B1"/>
    <w:rsid w:val="000E0573"/>
    <w:rsid w:val="000E22BE"/>
    <w:rsid w:val="000E4B56"/>
    <w:rsid w:val="000F0B3C"/>
    <w:rsid w:val="00151A42"/>
    <w:rsid w:val="00174EC3"/>
    <w:rsid w:val="00182527"/>
    <w:rsid w:val="001864E7"/>
    <w:rsid w:val="00186C5D"/>
    <w:rsid w:val="001D0C64"/>
    <w:rsid w:val="001D666D"/>
    <w:rsid w:val="001E15D1"/>
    <w:rsid w:val="001E3ADA"/>
    <w:rsid w:val="001F1685"/>
    <w:rsid w:val="001F1A8A"/>
    <w:rsid w:val="002261A4"/>
    <w:rsid w:val="00243F6C"/>
    <w:rsid w:val="00244AE5"/>
    <w:rsid w:val="00252379"/>
    <w:rsid w:val="002605F4"/>
    <w:rsid w:val="00261503"/>
    <w:rsid w:val="00276DF5"/>
    <w:rsid w:val="00284E8D"/>
    <w:rsid w:val="00291CA9"/>
    <w:rsid w:val="0029736C"/>
    <w:rsid w:val="002F1EA7"/>
    <w:rsid w:val="003125BF"/>
    <w:rsid w:val="00312993"/>
    <w:rsid w:val="003169C1"/>
    <w:rsid w:val="00316E7C"/>
    <w:rsid w:val="00322C82"/>
    <w:rsid w:val="00342A45"/>
    <w:rsid w:val="003551BA"/>
    <w:rsid w:val="00372421"/>
    <w:rsid w:val="003777FA"/>
    <w:rsid w:val="003934D1"/>
    <w:rsid w:val="00396FE6"/>
    <w:rsid w:val="003D6A21"/>
    <w:rsid w:val="00401CB1"/>
    <w:rsid w:val="00432A3E"/>
    <w:rsid w:val="00446BD3"/>
    <w:rsid w:val="00450E55"/>
    <w:rsid w:val="00455936"/>
    <w:rsid w:val="00456A44"/>
    <w:rsid w:val="0046183A"/>
    <w:rsid w:val="00470139"/>
    <w:rsid w:val="00481FAD"/>
    <w:rsid w:val="00483FFD"/>
    <w:rsid w:val="00492FBC"/>
    <w:rsid w:val="00493FB2"/>
    <w:rsid w:val="004A117C"/>
    <w:rsid w:val="004A6FE3"/>
    <w:rsid w:val="004B3176"/>
    <w:rsid w:val="004D6901"/>
    <w:rsid w:val="004E76CC"/>
    <w:rsid w:val="004E7817"/>
    <w:rsid w:val="005244D5"/>
    <w:rsid w:val="00524988"/>
    <w:rsid w:val="00534507"/>
    <w:rsid w:val="00563FE4"/>
    <w:rsid w:val="005733DE"/>
    <w:rsid w:val="00575138"/>
    <w:rsid w:val="00575C9D"/>
    <w:rsid w:val="00583550"/>
    <w:rsid w:val="005854E9"/>
    <w:rsid w:val="00595650"/>
    <w:rsid w:val="005D38B7"/>
    <w:rsid w:val="00622CCB"/>
    <w:rsid w:val="00635D86"/>
    <w:rsid w:val="00636362"/>
    <w:rsid w:val="006364EE"/>
    <w:rsid w:val="006419A8"/>
    <w:rsid w:val="00653335"/>
    <w:rsid w:val="006745D5"/>
    <w:rsid w:val="006E1541"/>
    <w:rsid w:val="006E1B2D"/>
    <w:rsid w:val="006E34E9"/>
    <w:rsid w:val="00713F9A"/>
    <w:rsid w:val="00753980"/>
    <w:rsid w:val="007571E8"/>
    <w:rsid w:val="00767D38"/>
    <w:rsid w:val="00777312"/>
    <w:rsid w:val="00783197"/>
    <w:rsid w:val="007831C9"/>
    <w:rsid w:val="007852D8"/>
    <w:rsid w:val="0079124E"/>
    <w:rsid w:val="007A4831"/>
    <w:rsid w:val="007B0DD9"/>
    <w:rsid w:val="007C7D4D"/>
    <w:rsid w:val="007E168B"/>
    <w:rsid w:val="007E3033"/>
    <w:rsid w:val="007E3E8E"/>
    <w:rsid w:val="007F2B60"/>
    <w:rsid w:val="00800A20"/>
    <w:rsid w:val="00824279"/>
    <w:rsid w:val="00850BE9"/>
    <w:rsid w:val="008534DE"/>
    <w:rsid w:val="00870371"/>
    <w:rsid w:val="00874AA1"/>
    <w:rsid w:val="008952BB"/>
    <w:rsid w:val="008A1FB5"/>
    <w:rsid w:val="008A5EDA"/>
    <w:rsid w:val="008A6696"/>
    <w:rsid w:val="008B0D68"/>
    <w:rsid w:val="008C0A60"/>
    <w:rsid w:val="008D2CAB"/>
    <w:rsid w:val="008E314E"/>
    <w:rsid w:val="008F004B"/>
    <w:rsid w:val="00912C64"/>
    <w:rsid w:val="00932B87"/>
    <w:rsid w:val="009433A6"/>
    <w:rsid w:val="009540F2"/>
    <w:rsid w:val="0095454A"/>
    <w:rsid w:val="009825F3"/>
    <w:rsid w:val="009B002D"/>
    <w:rsid w:val="009F5040"/>
    <w:rsid w:val="00A135BF"/>
    <w:rsid w:val="00A57D58"/>
    <w:rsid w:val="00A7078A"/>
    <w:rsid w:val="00A75939"/>
    <w:rsid w:val="00A85DC2"/>
    <w:rsid w:val="00AA5A30"/>
    <w:rsid w:val="00AE395D"/>
    <w:rsid w:val="00B06DFD"/>
    <w:rsid w:val="00B21319"/>
    <w:rsid w:val="00B30966"/>
    <w:rsid w:val="00B372BD"/>
    <w:rsid w:val="00B6289C"/>
    <w:rsid w:val="00B80F4B"/>
    <w:rsid w:val="00BA09B5"/>
    <w:rsid w:val="00BA1F14"/>
    <w:rsid w:val="00BA4283"/>
    <w:rsid w:val="00BA4E9D"/>
    <w:rsid w:val="00BA59F1"/>
    <w:rsid w:val="00BD1873"/>
    <w:rsid w:val="00BD770A"/>
    <w:rsid w:val="00C3282F"/>
    <w:rsid w:val="00C61C11"/>
    <w:rsid w:val="00C93095"/>
    <w:rsid w:val="00CA01CA"/>
    <w:rsid w:val="00CC1CBB"/>
    <w:rsid w:val="00CC7C28"/>
    <w:rsid w:val="00CD4609"/>
    <w:rsid w:val="00CE2B9D"/>
    <w:rsid w:val="00CE7301"/>
    <w:rsid w:val="00CF4C23"/>
    <w:rsid w:val="00D018E0"/>
    <w:rsid w:val="00D15B0D"/>
    <w:rsid w:val="00D2151B"/>
    <w:rsid w:val="00D263E3"/>
    <w:rsid w:val="00D3035C"/>
    <w:rsid w:val="00D60E6C"/>
    <w:rsid w:val="00D67D23"/>
    <w:rsid w:val="00D87DA8"/>
    <w:rsid w:val="00D93054"/>
    <w:rsid w:val="00DA51C1"/>
    <w:rsid w:val="00DB404A"/>
    <w:rsid w:val="00DC477C"/>
    <w:rsid w:val="00DC587C"/>
    <w:rsid w:val="00DE132C"/>
    <w:rsid w:val="00E6000A"/>
    <w:rsid w:val="00E71DE9"/>
    <w:rsid w:val="00E77B9C"/>
    <w:rsid w:val="00E94278"/>
    <w:rsid w:val="00EB1CFD"/>
    <w:rsid w:val="00EB6B45"/>
    <w:rsid w:val="00EC4719"/>
    <w:rsid w:val="00ED0C28"/>
    <w:rsid w:val="00EF1DE4"/>
    <w:rsid w:val="00EF69DF"/>
    <w:rsid w:val="00F06B3F"/>
    <w:rsid w:val="00F2396B"/>
    <w:rsid w:val="00F45725"/>
    <w:rsid w:val="00F84DB8"/>
    <w:rsid w:val="00FA6354"/>
    <w:rsid w:val="00FA6F20"/>
    <w:rsid w:val="00FA76DF"/>
    <w:rsid w:val="00FD6A52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9DB72"/>
  <w15:chartTrackingRefBased/>
  <w15:docId w15:val="{46DECE7D-83AF-410E-A1EA-2317D3A6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95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A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cppreferenc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earncpp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torialspoint.com/data_structures_algorithms/merge_sort_algorithm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stackoverflow.com/questions/2481269/how-to-make-a-simple-c-makefi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ninadgund/CSE310_Project_1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d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138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Gund</dc:creator>
  <cp:keywords/>
  <dc:description/>
  <cp:lastModifiedBy>Ninad Gund</cp:lastModifiedBy>
  <cp:revision>168</cp:revision>
  <dcterms:created xsi:type="dcterms:W3CDTF">2022-02-07T05:06:00Z</dcterms:created>
  <dcterms:modified xsi:type="dcterms:W3CDTF">2022-02-21T06:01:00Z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